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1BBA0A48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1E874921" w14:textId="2ADB4AD8" w:rsidR="000629D5" w:rsidRDefault="000629D5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70D4969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63C6137D" w14:textId="731DD4F0" w:rsidR="000629D5" w:rsidRDefault="00FF5DBC" w:rsidP="00846D4F">
            <w:pPr>
              <w:pStyle w:val="af3"/>
            </w:pPr>
            <w:r>
              <w:rPr>
                <w:sz w:val="28"/>
                <w:szCs w:val="28"/>
              </w:rPr>
              <w:t>Мария</w:t>
            </w:r>
            <w:r w:rsidR="00BB583E" w:rsidRPr="003B5A9F">
              <w:rPr>
                <w:sz w:val="28"/>
                <w:szCs w:val="28"/>
              </w:rPr>
              <w:t xml:space="preserve"> Ивано</w:t>
            </w:r>
            <w:bookmarkStart w:id="0" w:name="_GoBack"/>
            <w:bookmarkEnd w:id="0"/>
            <w:r w:rsidR="00BB583E" w:rsidRPr="003B5A9F">
              <w:rPr>
                <w:sz w:val="28"/>
                <w:szCs w:val="28"/>
              </w:rPr>
              <w:t>вна</w:t>
            </w:r>
          </w:p>
          <w:p w14:paraId="40E69427" w14:textId="517C9FBC" w:rsidR="000629D5" w:rsidRDefault="00BB583E" w:rsidP="00846D4F">
            <w:pPr>
              <w:pStyle w:val="af3"/>
            </w:pPr>
            <w:r>
              <w:t>Зам</w:t>
            </w:r>
            <w:r w:rsidR="00FF5DBC">
              <w:t>.</w:t>
            </w:r>
            <w:r>
              <w:t xml:space="preserve"> начальника по подбору персонала</w:t>
            </w:r>
          </w:p>
          <w:p w14:paraId="68CE6BAA" w14:textId="1400AAA2" w:rsidR="000629D5" w:rsidRDefault="00BB583E" w:rsidP="00846D4F">
            <w:pPr>
              <w:pStyle w:val="af3"/>
            </w:pPr>
            <w:r>
              <w:t>Газпром Флот</w:t>
            </w:r>
          </w:p>
          <w:p w14:paraId="52054E3F" w14:textId="0D450575" w:rsidR="000629D5" w:rsidRDefault="00BB583E" w:rsidP="00846D4F">
            <w:pPr>
              <w:pStyle w:val="af3"/>
            </w:pPr>
            <w:proofErr w:type="spellStart"/>
            <w:r>
              <w:rPr>
                <w:lang w:val="en-US"/>
              </w:rPr>
              <w:t>gazprflot</w:t>
            </w:r>
            <w:proofErr w:type="spellEnd"/>
            <w:r w:rsidRPr="00BB583E">
              <w:t>@</w:t>
            </w:r>
            <w:proofErr w:type="spellStart"/>
            <w:r>
              <w:rPr>
                <w:lang w:val="en-US"/>
              </w:rPr>
              <w:t>gz</w:t>
            </w:r>
            <w:proofErr w:type="spellEnd"/>
            <w:r w:rsidRPr="00BB583E">
              <w:t>.</w:t>
            </w:r>
            <w:r>
              <w:rPr>
                <w:lang w:val="en-US"/>
              </w:rPr>
              <w:t>com</w:t>
            </w:r>
          </w:p>
          <w:p w14:paraId="30979989" w14:textId="3F0B5AD1" w:rsidR="000629D5" w:rsidRDefault="003B1516" w:rsidP="00846D4F">
            <w:pPr>
              <w:pStyle w:val="af3"/>
            </w:pPr>
            <w:r>
              <w:t>Санкт-Петербург, 190718</w:t>
            </w:r>
          </w:p>
          <w:p w14:paraId="42E9DDA8" w14:textId="2CDCB81B" w:rsidR="000629D5" w:rsidRDefault="000629D5" w:rsidP="00846D4F">
            <w:r w:rsidRPr="00BF09B3">
              <w:rPr>
                <w:lang w:bidi="ru-RU"/>
              </w:rPr>
              <w:t xml:space="preserve">Здравствуйте, </w:t>
            </w:r>
            <w:r w:rsidR="00FF5DBC">
              <w:t>Мария</w:t>
            </w:r>
            <w:r w:rsidR="003B1516" w:rsidRPr="003B1516">
              <w:t xml:space="preserve"> Ивановна</w:t>
            </w:r>
            <w:r w:rsidRPr="00BF09B3">
              <w:rPr>
                <w:lang w:bidi="ru-RU"/>
              </w:rPr>
              <w:t>!</w:t>
            </w:r>
          </w:p>
          <w:p w14:paraId="3FF1F33C" w14:textId="0C3B3A3F" w:rsidR="003B1516" w:rsidRDefault="003B1516" w:rsidP="003B1516">
            <w:r>
              <w:t>Прошу Вас рассмотреть мое резюме на вакансию, по предложенному Вами, функционалу.</w:t>
            </w:r>
          </w:p>
          <w:p w14:paraId="400D2D66" w14:textId="6DF14AE4" w:rsidR="003B1516" w:rsidRDefault="003B1516" w:rsidP="003B1516">
            <w:r>
              <w:t xml:space="preserve"> Я ответственный исполнитель, умею эффективно работать. Быстро обучаюсь и овладеваю новыми навыками. Уверенный пользователь ПК</w:t>
            </w:r>
            <w:r w:rsidR="00FF5DBC">
              <w:t xml:space="preserve">. </w:t>
            </w:r>
            <w:r w:rsidR="00FF5DBC">
              <w:br/>
            </w:r>
            <w:r>
              <w:t xml:space="preserve">Навыки оперативного поиска информации в сети Интернет. Базовые знания </w:t>
            </w:r>
            <w:proofErr w:type="spellStart"/>
            <w:r>
              <w:t>Pascal</w:t>
            </w:r>
            <w:proofErr w:type="spellEnd"/>
            <w:r>
              <w:t xml:space="preserve">, </w:t>
            </w:r>
            <w:proofErr w:type="spellStart"/>
            <w:r>
              <w:t>Python</w:t>
            </w:r>
            <w:proofErr w:type="spellEnd"/>
            <w:r w:rsidR="00FF5DBC">
              <w:t>, С</w:t>
            </w:r>
            <w:r>
              <w:t xml:space="preserve">. </w:t>
            </w:r>
          </w:p>
          <w:p w14:paraId="30D79CD0" w14:textId="2DA8FFC0" w:rsidR="00846D4F" w:rsidRPr="00846D4F" w:rsidRDefault="003B1516" w:rsidP="003B1516">
            <w:r>
              <w:t>Полагаю, что мои навыки и умения будут полезны Вашей компании.</w:t>
            </w:r>
          </w:p>
          <w:p w14:paraId="3D71453F" w14:textId="581BB4FE" w:rsidR="000629D5" w:rsidRPr="00BF09B3" w:rsidRDefault="003B1516" w:rsidP="00846D4F">
            <w:r>
              <w:t>С уважением,</w:t>
            </w:r>
          </w:p>
          <w:p w14:paraId="1BB8CDC0" w14:textId="238E8CEF" w:rsidR="000629D5" w:rsidRDefault="00FF5DBC" w:rsidP="00846D4F">
            <w:r>
              <w:t>Афанасьев Андрей</w:t>
            </w:r>
          </w:p>
        </w:tc>
      </w:tr>
      <w:tr w:rsidR="000629D5" w14:paraId="75B33C16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4B29233A" w14:textId="4ED13687" w:rsidR="000629D5" w:rsidRPr="00FF5DBC" w:rsidRDefault="00FF5DBC" w:rsidP="00846D4F">
            <w:pPr>
              <w:pStyle w:val="a4"/>
              <w:rPr>
                <w:sz w:val="44"/>
                <w:szCs w:val="44"/>
              </w:rPr>
            </w:pPr>
            <w:r w:rsidRPr="00FF5DBC">
              <w:rPr>
                <w:sz w:val="44"/>
                <w:szCs w:val="44"/>
              </w:rPr>
              <w:t>афанасьев Андрей</w:t>
            </w:r>
          </w:p>
          <w:p w14:paraId="04395552" w14:textId="238D1676" w:rsidR="000629D5" w:rsidRDefault="00BB583E" w:rsidP="000629D5">
            <w:pPr>
              <w:pStyle w:val="af0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6B51A1">
              <w:rPr>
                <w:spacing w:val="0"/>
                <w:w w:val="51"/>
              </w:rPr>
              <w:t xml:space="preserve">Будущий разработчик </w:t>
            </w:r>
            <w:proofErr w:type="gramStart"/>
            <w:r w:rsidRPr="006B51A1">
              <w:rPr>
                <w:spacing w:val="0"/>
                <w:w w:val="51"/>
              </w:rPr>
              <w:t>П</w:t>
            </w:r>
            <w:r w:rsidRPr="006B51A1">
              <w:rPr>
                <w:spacing w:val="180"/>
                <w:w w:val="51"/>
              </w:rPr>
              <w:t>О</w:t>
            </w:r>
            <w:proofErr w:type="gramEnd"/>
          </w:p>
          <w:p w14:paraId="268AD7D3" w14:textId="77777777" w:rsidR="000629D5" w:rsidRDefault="000629D5" w:rsidP="000629D5"/>
          <w:sdt>
            <w:sdtPr>
              <w:id w:val="-1954003311"/>
              <w:placeholder>
                <w:docPart w:val="471062887CAB4CE9A493F8371E4FA534"/>
              </w:placeholder>
              <w:temporary/>
              <w:showingPlcHdr/>
            </w:sdtPr>
            <w:sdtEndPr/>
            <w:sdtContent>
              <w:p w14:paraId="3786737F" w14:textId="77777777" w:rsidR="000629D5" w:rsidRPr="00846D4F" w:rsidRDefault="000629D5" w:rsidP="00846D4F">
                <w:pPr>
                  <w:pStyle w:val="2"/>
                </w:pPr>
                <w:r w:rsidRPr="00846D4F">
                  <w:rPr>
                    <w:rStyle w:val="20"/>
                    <w:b/>
                    <w:lang w:bidi="ru-RU"/>
                  </w:rPr>
                  <w:t>КОНТАКТЫ</w:t>
                </w:r>
              </w:p>
            </w:sdtContent>
          </w:sdt>
          <w:sdt>
            <w:sdtPr>
              <w:id w:val="1111563247"/>
              <w:placeholder>
                <w:docPart w:val="2879DEB9614645E5AA1F4AF9403928B0"/>
              </w:placeholder>
              <w:temporary/>
              <w:showingPlcHdr/>
            </w:sdtPr>
            <w:sdtEndPr/>
            <w:sdtContent>
              <w:p w14:paraId="3C09B1AB" w14:textId="77777777" w:rsidR="000629D5" w:rsidRDefault="000629D5" w:rsidP="000629D5">
                <w:pPr>
                  <w:pStyle w:val="af4"/>
                </w:pPr>
                <w:r w:rsidRPr="004D3011">
                  <w:rPr>
                    <w:lang w:bidi="ru-RU"/>
                  </w:rPr>
                  <w:t>ТЕЛЕФОН:</w:t>
                </w:r>
              </w:p>
            </w:sdtContent>
          </w:sdt>
          <w:p w14:paraId="5AF1C17D" w14:textId="02E33A57" w:rsidR="000629D5" w:rsidRDefault="00FF5DBC" w:rsidP="000629D5">
            <w:pPr>
              <w:pStyle w:val="af4"/>
            </w:pPr>
            <w:r>
              <w:t>+79062428477</w:t>
            </w:r>
          </w:p>
          <w:p w14:paraId="2CA74D99" w14:textId="77777777" w:rsidR="000629D5" w:rsidRDefault="000629D5" w:rsidP="000629D5">
            <w:pPr>
              <w:pStyle w:val="af5"/>
            </w:pPr>
          </w:p>
          <w:sdt>
            <w:sdtPr>
              <w:id w:val="-240260293"/>
              <w:placeholder>
                <w:docPart w:val="2C14A2B93CFB4EDDB428E43EB6BB9B24"/>
              </w:placeholder>
              <w:temporary/>
              <w:showingPlcHdr/>
            </w:sdtPr>
            <w:sdtEndPr/>
            <w:sdtContent>
              <w:p w14:paraId="2958BA94" w14:textId="77777777" w:rsidR="000629D5" w:rsidRDefault="000629D5" w:rsidP="000629D5">
                <w:pPr>
                  <w:pStyle w:val="af4"/>
                </w:pPr>
                <w:r w:rsidRPr="004D3011">
                  <w:rPr>
                    <w:lang w:bidi="ru-RU"/>
                  </w:rPr>
                  <w:t>ЭЛЕКТРОННАЯ ПОЧТА:</w:t>
                </w:r>
              </w:p>
            </w:sdtContent>
          </w:sdt>
          <w:p w14:paraId="4BFA8AFE" w14:textId="5AFCA566" w:rsidR="000629D5" w:rsidRPr="00FF5DBC" w:rsidRDefault="00FF5DBC" w:rsidP="000629D5">
            <w:pPr>
              <w:pStyle w:val="af4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Andreyafan20022202@gmail.com</w:t>
            </w:r>
          </w:p>
        </w:tc>
        <w:tc>
          <w:tcPr>
            <w:tcW w:w="720" w:type="dxa"/>
          </w:tcPr>
          <w:p w14:paraId="65B31A32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2300EDE5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78150649" w14:textId="77777777" w:rsidR="0043117B" w:rsidRPr="00846D4F" w:rsidRDefault="006B51A1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3CCD7" w14:textId="77777777" w:rsidR="006B51A1" w:rsidRDefault="006B51A1" w:rsidP="000C45FF">
      <w:r>
        <w:separator/>
      </w:r>
    </w:p>
  </w:endnote>
  <w:endnote w:type="continuationSeparator" w:id="0">
    <w:p w14:paraId="2A82D74F" w14:textId="77777777" w:rsidR="006B51A1" w:rsidRDefault="006B51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4E49C" w14:textId="77777777" w:rsidR="006B51A1" w:rsidRDefault="006B51A1" w:rsidP="000C45FF">
      <w:r>
        <w:separator/>
      </w:r>
    </w:p>
  </w:footnote>
  <w:footnote w:type="continuationSeparator" w:id="0">
    <w:p w14:paraId="41158002" w14:textId="77777777" w:rsidR="006B51A1" w:rsidRDefault="006B51A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50A4D" w14:textId="77777777" w:rsidR="000C45FF" w:rsidRDefault="000C45FF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6134102E" wp14:editId="255D9F69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3E"/>
    <w:rsid w:val="00036450"/>
    <w:rsid w:val="00061C84"/>
    <w:rsid w:val="000629D5"/>
    <w:rsid w:val="00076632"/>
    <w:rsid w:val="000C291F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B1516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B51A1"/>
    <w:rsid w:val="00715FCB"/>
    <w:rsid w:val="00743101"/>
    <w:rsid w:val="007867A0"/>
    <w:rsid w:val="007927F5"/>
    <w:rsid w:val="007A2227"/>
    <w:rsid w:val="00802CA0"/>
    <w:rsid w:val="00846D4F"/>
    <w:rsid w:val="008C1736"/>
    <w:rsid w:val="008F71B7"/>
    <w:rsid w:val="00922D5C"/>
    <w:rsid w:val="009E7C63"/>
    <w:rsid w:val="00A10A67"/>
    <w:rsid w:val="00A2118D"/>
    <w:rsid w:val="00AD76E2"/>
    <w:rsid w:val="00B20152"/>
    <w:rsid w:val="00B70850"/>
    <w:rsid w:val="00B74F2A"/>
    <w:rsid w:val="00B821B0"/>
    <w:rsid w:val="00BB583E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446CD"/>
    <w:rsid w:val="00D82F2F"/>
    <w:rsid w:val="00DA694B"/>
    <w:rsid w:val="00DD172A"/>
    <w:rsid w:val="00E25A26"/>
    <w:rsid w:val="00E55D74"/>
    <w:rsid w:val="00E866EC"/>
    <w:rsid w:val="00E93B74"/>
    <w:rsid w:val="00EB3A62"/>
    <w:rsid w:val="00F37E8A"/>
    <w:rsid w:val="00F60274"/>
    <w:rsid w:val="00F77FB9"/>
    <w:rsid w:val="00FB068F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DA3F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List Bullet" w:uiPriority="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Название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0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1B2ABD"/>
    <w:rPr>
      <w:color w:val="808080"/>
    </w:rPr>
  </w:style>
  <w:style w:type="paragraph" w:styleId="af0">
    <w:name w:val="Subtitle"/>
    <w:basedOn w:val="a0"/>
    <w:next w:val="a0"/>
    <w:link w:val="af1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оловок Знак"/>
    <w:basedOn w:val="a1"/>
    <w:link w:val="af0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2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3">
    <w:name w:val="Адрес"/>
    <w:basedOn w:val="a0"/>
    <w:qFormat/>
    <w:rsid w:val="00B74F2A"/>
    <w:pPr>
      <w:spacing w:after="360"/>
      <w:contextualSpacing/>
    </w:pPr>
  </w:style>
  <w:style w:type="paragraph" w:customStyle="1" w:styleId="af4">
    <w:name w:val="Сведения о контакте"/>
    <w:basedOn w:val="a0"/>
    <w:qFormat/>
    <w:rsid w:val="000629D5"/>
    <w:pPr>
      <w:contextualSpacing/>
    </w:pPr>
  </w:style>
  <w:style w:type="paragraph" w:styleId="af5">
    <w:name w:val="No Spacing"/>
    <w:uiPriority w:val="1"/>
    <w:qFormat/>
    <w:rsid w:val="000629D5"/>
    <w:rPr>
      <w:sz w:val="22"/>
      <w:szCs w:val="22"/>
    </w:rPr>
  </w:style>
  <w:style w:type="paragraph" w:styleId="af6">
    <w:name w:val="Balloon Text"/>
    <w:basedOn w:val="a0"/>
    <w:link w:val="af7"/>
    <w:uiPriority w:val="99"/>
    <w:semiHidden/>
    <w:unhideWhenUsed/>
    <w:rsid w:val="00FF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FF5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List Bullet" w:uiPriority="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Название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0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1B2ABD"/>
    <w:rPr>
      <w:color w:val="808080"/>
    </w:rPr>
  </w:style>
  <w:style w:type="paragraph" w:styleId="af0">
    <w:name w:val="Subtitle"/>
    <w:basedOn w:val="a0"/>
    <w:next w:val="a0"/>
    <w:link w:val="af1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оловок Знак"/>
    <w:basedOn w:val="a1"/>
    <w:link w:val="af0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2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3">
    <w:name w:val="Адрес"/>
    <w:basedOn w:val="a0"/>
    <w:qFormat/>
    <w:rsid w:val="00B74F2A"/>
    <w:pPr>
      <w:spacing w:after="360"/>
      <w:contextualSpacing/>
    </w:pPr>
  </w:style>
  <w:style w:type="paragraph" w:customStyle="1" w:styleId="af4">
    <w:name w:val="Сведения о контакте"/>
    <w:basedOn w:val="a0"/>
    <w:qFormat/>
    <w:rsid w:val="000629D5"/>
    <w:pPr>
      <w:contextualSpacing/>
    </w:pPr>
  </w:style>
  <w:style w:type="paragraph" w:styleId="af5">
    <w:name w:val="No Spacing"/>
    <w:uiPriority w:val="1"/>
    <w:qFormat/>
    <w:rsid w:val="000629D5"/>
    <w:rPr>
      <w:sz w:val="22"/>
      <w:szCs w:val="22"/>
    </w:rPr>
  </w:style>
  <w:style w:type="paragraph" w:styleId="af6">
    <w:name w:val="Balloon Text"/>
    <w:basedOn w:val="a0"/>
    <w:link w:val="af7"/>
    <w:uiPriority w:val="99"/>
    <w:semiHidden/>
    <w:unhideWhenUsed/>
    <w:rsid w:val="00FF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FF5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6;&#1087;&#1088;&#1086;&#1074;&#1086;&#1076;&#1080;&#1090;&#1077;&#1083;&#1100;&#1085;&#1086;&#1077;%20&#1087;&#1080;&#1089;&#1100;&#1084;&#1086;%20(&#1089;&#1077;&#1088;&#1086;-&#1075;&#1086;&#1083;&#1091;&#1073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1062887CAB4CE9A493F8371E4FA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952D26-F796-47EC-82A3-CDE5FC6F044A}"/>
      </w:docPartPr>
      <w:docPartBody>
        <w:p w:rsidR="004F2339" w:rsidRDefault="00E76D71">
          <w:pPr>
            <w:pStyle w:val="471062887CAB4CE9A493F8371E4FA534"/>
          </w:pPr>
          <w:r w:rsidRPr="00846D4F">
            <w:rPr>
              <w:rStyle w:val="20"/>
              <w:lang w:bidi="ru-RU"/>
            </w:rPr>
            <w:t>КОНТАКТЫ</w:t>
          </w:r>
        </w:p>
      </w:docPartBody>
    </w:docPart>
    <w:docPart>
      <w:docPartPr>
        <w:name w:val="2879DEB9614645E5AA1F4AF9403928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F6950F-581E-4055-B7F3-159C178AA3BB}"/>
      </w:docPartPr>
      <w:docPartBody>
        <w:p w:rsidR="004F2339" w:rsidRDefault="00E76D71">
          <w:pPr>
            <w:pStyle w:val="2879DEB9614645E5AA1F4AF9403928B0"/>
          </w:pPr>
          <w:r w:rsidRPr="004D3011">
            <w:rPr>
              <w:lang w:bidi="ru-RU"/>
            </w:rPr>
            <w:t>ТЕЛЕФОН:</w:t>
          </w:r>
        </w:p>
      </w:docPartBody>
    </w:docPart>
    <w:docPart>
      <w:docPartPr>
        <w:name w:val="2C14A2B93CFB4EDDB428E43EB6BB9B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8A5CB3-C94D-4C13-9BAA-18271C8003A6}"/>
      </w:docPartPr>
      <w:docPartBody>
        <w:p w:rsidR="004F2339" w:rsidRDefault="00E76D71">
          <w:pPr>
            <w:pStyle w:val="2C14A2B93CFB4EDDB428E43EB6BB9B24"/>
          </w:pPr>
          <w:r w:rsidRPr="004D3011">
            <w:rPr>
              <w:lang w:bidi="ru-RU"/>
            </w:rPr>
            <w:t>ЭЛЕКТРОННАЯ ПОЧТА: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71"/>
    <w:rsid w:val="004F2339"/>
    <w:rsid w:val="00897DAE"/>
    <w:rsid w:val="00E7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D54B70EE5304EE28122B4953E828A95">
    <w:name w:val="5D54B70EE5304EE28122B4953E828A95"/>
  </w:style>
  <w:style w:type="paragraph" w:customStyle="1" w:styleId="3EB67EFE130D44FCB6C211886CA36B0E">
    <w:name w:val="3EB67EFE130D44FCB6C211886CA36B0E"/>
  </w:style>
  <w:style w:type="paragraph" w:customStyle="1" w:styleId="22251881B8F54329AB41E327444E7E9B">
    <w:name w:val="22251881B8F54329AB41E327444E7E9B"/>
  </w:style>
  <w:style w:type="paragraph" w:customStyle="1" w:styleId="3EDF3234A2C7492C82048670503E49A2">
    <w:name w:val="3EDF3234A2C7492C82048670503E49A2"/>
  </w:style>
  <w:style w:type="paragraph" w:customStyle="1" w:styleId="7316481A3C324CFA8305A27BE435A9A7">
    <w:name w:val="7316481A3C324CFA8305A27BE435A9A7"/>
  </w:style>
  <w:style w:type="paragraph" w:customStyle="1" w:styleId="FEC865892A9440EC9F3F18B97AFFBACF">
    <w:name w:val="FEC865892A9440EC9F3F18B97AFFBACF"/>
  </w:style>
  <w:style w:type="paragraph" w:customStyle="1" w:styleId="95DC4DC7C70E487C9CF25419925F7FE2">
    <w:name w:val="95DC4DC7C70E487C9CF25419925F7FE2"/>
  </w:style>
  <w:style w:type="paragraph" w:customStyle="1" w:styleId="97D7B234F46D4E5C88C037D17ADF1EA6">
    <w:name w:val="97D7B234F46D4E5C88C037D17ADF1EA6"/>
  </w:style>
  <w:style w:type="paragraph" w:styleId="a">
    <w:name w:val="List Bullet"/>
    <w:basedOn w:val="a0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eastAsia="en-US"/>
    </w:rPr>
  </w:style>
  <w:style w:type="paragraph" w:customStyle="1" w:styleId="7F9B71BBC6F04A07898F47DB40C4F158">
    <w:name w:val="7F9B71BBC6F04A07898F47DB40C4F158"/>
  </w:style>
  <w:style w:type="character" w:customStyle="1" w:styleId="a4">
    <w:name w:val="Серый текст"/>
    <w:basedOn w:val="a1"/>
    <w:uiPriority w:val="4"/>
    <w:semiHidden/>
    <w:qFormat/>
    <w:rPr>
      <w:color w:val="808080" w:themeColor="background1" w:themeShade="80"/>
    </w:rPr>
  </w:style>
  <w:style w:type="paragraph" w:customStyle="1" w:styleId="3F46FC4DF7F748049F9FAAAC5355E5A9">
    <w:name w:val="3F46FC4DF7F748049F9FAAAC5355E5A9"/>
  </w:style>
  <w:style w:type="paragraph" w:customStyle="1" w:styleId="BA57B7B6443140E1BF50ABEC144E53A7">
    <w:name w:val="BA57B7B6443140E1BF50ABEC144E53A7"/>
  </w:style>
  <w:style w:type="paragraph" w:customStyle="1" w:styleId="8B127BB468CA4EF5A8A9DA32BA6A17FC">
    <w:name w:val="8B127BB468CA4EF5A8A9DA32BA6A17FC"/>
  </w:style>
  <w:style w:type="paragraph" w:customStyle="1" w:styleId="BA566EC87EBF493E9BA57BA43BE3C9FE">
    <w:name w:val="BA566EC87EBF493E9BA57BA43BE3C9FE"/>
  </w:style>
  <w:style w:type="paragraph" w:customStyle="1" w:styleId="0DC42BD3A4D844BFB692A244E94F4595">
    <w:name w:val="0DC42BD3A4D844BFB692A244E94F4595"/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customStyle="1" w:styleId="471062887CAB4CE9A493F8371E4FA534">
    <w:name w:val="471062887CAB4CE9A493F8371E4FA534"/>
  </w:style>
  <w:style w:type="paragraph" w:customStyle="1" w:styleId="2879DEB9614645E5AA1F4AF9403928B0">
    <w:name w:val="2879DEB9614645E5AA1F4AF9403928B0"/>
  </w:style>
  <w:style w:type="paragraph" w:customStyle="1" w:styleId="399C5C53EF3D4DA88F8E01C56A9F780D">
    <w:name w:val="399C5C53EF3D4DA88F8E01C56A9F780D"/>
  </w:style>
  <w:style w:type="paragraph" w:customStyle="1" w:styleId="E60FA42EFA304F159B9DE87CA1C0346A">
    <w:name w:val="E60FA42EFA304F159B9DE87CA1C0346A"/>
  </w:style>
  <w:style w:type="paragraph" w:customStyle="1" w:styleId="1B477AD4B5F84A37B68DCCB08E6B3713">
    <w:name w:val="1B477AD4B5F84A37B68DCCB08E6B3713"/>
  </w:style>
  <w:style w:type="paragraph" w:customStyle="1" w:styleId="2C14A2B93CFB4EDDB428E43EB6BB9B24">
    <w:name w:val="2C14A2B93CFB4EDDB428E43EB6BB9B24"/>
  </w:style>
  <w:style w:type="character" w:styleId="a5">
    <w:name w:val="Hyperlink"/>
    <w:basedOn w:val="a1"/>
    <w:uiPriority w:val="99"/>
    <w:rPr>
      <w:color w:val="943634" w:themeColor="accent2" w:themeShade="BF"/>
      <w:u w:val="single"/>
    </w:rPr>
  </w:style>
  <w:style w:type="paragraph" w:customStyle="1" w:styleId="E95036EB55ED449498B093D814001B29">
    <w:name w:val="E95036EB55ED449498B093D814001B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D54B70EE5304EE28122B4953E828A95">
    <w:name w:val="5D54B70EE5304EE28122B4953E828A95"/>
  </w:style>
  <w:style w:type="paragraph" w:customStyle="1" w:styleId="3EB67EFE130D44FCB6C211886CA36B0E">
    <w:name w:val="3EB67EFE130D44FCB6C211886CA36B0E"/>
  </w:style>
  <w:style w:type="paragraph" w:customStyle="1" w:styleId="22251881B8F54329AB41E327444E7E9B">
    <w:name w:val="22251881B8F54329AB41E327444E7E9B"/>
  </w:style>
  <w:style w:type="paragraph" w:customStyle="1" w:styleId="3EDF3234A2C7492C82048670503E49A2">
    <w:name w:val="3EDF3234A2C7492C82048670503E49A2"/>
  </w:style>
  <w:style w:type="paragraph" w:customStyle="1" w:styleId="7316481A3C324CFA8305A27BE435A9A7">
    <w:name w:val="7316481A3C324CFA8305A27BE435A9A7"/>
  </w:style>
  <w:style w:type="paragraph" w:customStyle="1" w:styleId="FEC865892A9440EC9F3F18B97AFFBACF">
    <w:name w:val="FEC865892A9440EC9F3F18B97AFFBACF"/>
  </w:style>
  <w:style w:type="paragraph" w:customStyle="1" w:styleId="95DC4DC7C70E487C9CF25419925F7FE2">
    <w:name w:val="95DC4DC7C70E487C9CF25419925F7FE2"/>
  </w:style>
  <w:style w:type="paragraph" w:customStyle="1" w:styleId="97D7B234F46D4E5C88C037D17ADF1EA6">
    <w:name w:val="97D7B234F46D4E5C88C037D17ADF1EA6"/>
  </w:style>
  <w:style w:type="paragraph" w:styleId="a">
    <w:name w:val="List Bullet"/>
    <w:basedOn w:val="a0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eastAsia="en-US"/>
    </w:rPr>
  </w:style>
  <w:style w:type="paragraph" w:customStyle="1" w:styleId="7F9B71BBC6F04A07898F47DB40C4F158">
    <w:name w:val="7F9B71BBC6F04A07898F47DB40C4F158"/>
  </w:style>
  <w:style w:type="character" w:customStyle="1" w:styleId="a4">
    <w:name w:val="Серый текст"/>
    <w:basedOn w:val="a1"/>
    <w:uiPriority w:val="4"/>
    <w:semiHidden/>
    <w:qFormat/>
    <w:rPr>
      <w:color w:val="808080" w:themeColor="background1" w:themeShade="80"/>
    </w:rPr>
  </w:style>
  <w:style w:type="paragraph" w:customStyle="1" w:styleId="3F46FC4DF7F748049F9FAAAC5355E5A9">
    <w:name w:val="3F46FC4DF7F748049F9FAAAC5355E5A9"/>
  </w:style>
  <w:style w:type="paragraph" w:customStyle="1" w:styleId="BA57B7B6443140E1BF50ABEC144E53A7">
    <w:name w:val="BA57B7B6443140E1BF50ABEC144E53A7"/>
  </w:style>
  <w:style w:type="paragraph" w:customStyle="1" w:styleId="8B127BB468CA4EF5A8A9DA32BA6A17FC">
    <w:name w:val="8B127BB468CA4EF5A8A9DA32BA6A17FC"/>
  </w:style>
  <w:style w:type="paragraph" w:customStyle="1" w:styleId="BA566EC87EBF493E9BA57BA43BE3C9FE">
    <w:name w:val="BA566EC87EBF493E9BA57BA43BE3C9FE"/>
  </w:style>
  <w:style w:type="paragraph" w:customStyle="1" w:styleId="0DC42BD3A4D844BFB692A244E94F4595">
    <w:name w:val="0DC42BD3A4D844BFB692A244E94F4595"/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customStyle="1" w:styleId="471062887CAB4CE9A493F8371E4FA534">
    <w:name w:val="471062887CAB4CE9A493F8371E4FA534"/>
  </w:style>
  <w:style w:type="paragraph" w:customStyle="1" w:styleId="2879DEB9614645E5AA1F4AF9403928B0">
    <w:name w:val="2879DEB9614645E5AA1F4AF9403928B0"/>
  </w:style>
  <w:style w:type="paragraph" w:customStyle="1" w:styleId="399C5C53EF3D4DA88F8E01C56A9F780D">
    <w:name w:val="399C5C53EF3D4DA88F8E01C56A9F780D"/>
  </w:style>
  <w:style w:type="paragraph" w:customStyle="1" w:styleId="E60FA42EFA304F159B9DE87CA1C0346A">
    <w:name w:val="E60FA42EFA304F159B9DE87CA1C0346A"/>
  </w:style>
  <w:style w:type="paragraph" w:customStyle="1" w:styleId="1B477AD4B5F84A37B68DCCB08E6B3713">
    <w:name w:val="1B477AD4B5F84A37B68DCCB08E6B3713"/>
  </w:style>
  <w:style w:type="paragraph" w:customStyle="1" w:styleId="2C14A2B93CFB4EDDB428E43EB6BB9B24">
    <w:name w:val="2C14A2B93CFB4EDDB428E43EB6BB9B24"/>
  </w:style>
  <w:style w:type="character" w:styleId="a5">
    <w:name w:val="Hyperlink"/>
    <w:basedOn w:val="a1"/>
    <w:uiPriority w:val="99"/>
    <w:rPr>
      <w:color w:val="943634" w:themeColor="accent2" w:themeShade="BF"/>
      <w:u w:val="single"/>
    </w:rPr>
  </w:style>
  <w:style w:type="paragraph" w:customStyle="1" w:styleId="E95036EB55ED449498B093D814001B29">
    <w:name w:val="E95036EB55ED449498B093D814001B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AF46C-298E-4DC0-A896-5BA3A316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(серо-голубое оформление)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2021-12-26T11:30:00Z</dcterms:created>
  <dcterms:modified xsi:type="dcterms:W3CDTF">2021-12-26T11:30:00Z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